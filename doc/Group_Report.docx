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601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80DBFC2" wp14:editId="21C29B6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reet view with city buildings, market and street sing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0"/>
      </w:tblGrid>
      <w:tr w:rsidR="00D077E9" w14:paraId="446725D4" w14:textId="77777777" w:rsidTr="00C40C8B">
        <w:trPr>
          <w:trHeight w:val="1894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FBDC17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D41A05" wp14:editId="78403EE8">
                      <wp:extent cx="3771900" cy="6381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0" cy="638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FE86C5" w14:textId="58A5581E" w:rsidR="00D077E9" w:rsidRPr="00D86945" w:rsidRDefault="00B823D1" w:rsidP="000D5FFA">
                                  <w:pPr>
                                    <w:pStyle w:val="Title"/>
                                  </w:pPr>
                                  <w:r>
                                    <w:t>TEAM ECLIPSE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D41A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97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" filled="f" stroked="f" strokeweight=".5pt">
                      <v:textbox>
                        <w:txbxContent>
                          <w:p w14:paraId="36FE86C5" w14:textId="58A5581E" w:rsidR="00D077E9" w:rsidRPr="00D86945" w:rsidRDefault="00B823D1" w:rsidP="000D5FFA">
                            <w:pPr>
                              <w:pStyle w:val="Title"/>
                            </w:pPr>
                            <w:r>
                              <w:t>TEAM ECLIPSE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DB50400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6221EA" wp14:editId="26BBEA65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10C0D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EF08412" w14:textId="77777777" w:rsidTr="00C40C8B">
        <w:trPr>
          <w:trHeight w:val="7636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42307D6" w14:textId="5E91E61F" w:rsidR="00D077E9" w:rsidRDefault="00460E58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C1FBD73" wp14:editId="68AA622D">
                      <wp:simplePos x="0" y="0"/>
                      <wp:positionH relativeFrom="column">
                        <wp:posOffset>1630870</wp:posOffset>
                      </wp:positionH>
                      <wp:positionV relativeFrom="paragraph">
                        <wp:posOffset>748096</wp:posOffset>
                      </wp:positionV>
                      <wp:extent cx="1935678" cy="1555115"/>
                      <wp:effectExtent l="0" t="0" r="0" b="698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678" cy="155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EFA833" w14:textId="10EA88F1" w:rsidR="00B823D1" w:rsidRPr="00C40C8B" w:rsidRDefault="00460E58" w:rsidP="00600408">
                                  <w:pPr>
                                    <w:pStyle w:val="Name"/>
                                  </w:pPr>
                                  <w:r w:rsidRPr="00460E58">
                                    <w:rPr>
                                      <w:sz w:val="32"/>
                                      <w:szCs w:val="32"/>
                                    </w:rPr>
                                    <w:t>Team Members:</w:t>
                                  </w:r>
                                  <w:r>
                                    <w:br/>
                                  </w:r>
                                  <w:r w:rsidR="00C40C8B" w:rsidRPr="00C40C8B">
                                    <w:t>Anthony Bacon</w:t>
                                  </w:r>
                                </w:p>
                                <w:p w14:paraId="78ADE81A" w14:textId="3BAAA9FB" w:rsidR="00C40C8B" w:rsidRPr="00C40C8B" w:rsidRDefault="00C40C8B" w:rsidP="00600408">
                                  <w:pPr>
                                    <w:pStyle w:val="Name"/>
                                  </w:pPr>
                                  <w:r w:rsidRPr="00C40C8B">
                                    <w:t>Matt Coulton</w:t>
                                  </w:r>
                                </w:p>
                                <w:p w14:paraId="1D47D85B" w14:textId="49B79E49" w:rsidR="00C40C8B" w:rsidRPr="00C40C8B" w:rsidRDefault="00C40C8B" w:rsidP="00600408">
                                  <w:pPr>
                                    <w:pStyle w:val="Name"/>
                                  </w:pPr>
                                  <w:r w:rsidRPr="00C40C8B">
                                    <w:t>Sam Forber-Jones</w:t>
                                  </w:r>
                                </w:p>
                                <w:p w14:paraId="24402B1E" w14:textId="345E9AFA" w:rsidR="00C40C8B" w:rsidRPr="00C40C8B" w:rsidRDefault="00C40C8B" w:rsidP="00600408">
                                  <w:pPr>
                                    <w:pStyle w:val="Name"/>
                                  </w:pPr>
                                  <w:r w:rsidRPr="00C40C8B">
                                    <w:t>Luka Ginley</w:t>
                                  </w:r>
                                </w:p>
                                <w:p w14:paraId="2C6C4103" w14:textId="4F7F0197" w:rsidR="00C40C8B" w:rsidRPr="00C40C8B" w:rsidRDefault="00C40C8B" w:rsidP="00600408">
                                  <w:pPr>
                                    <w:pStyle w:val="Name"/>
                                  </w:pPr>
                                  <w:r w:rsidRPr="00C40C8B">
                                    <w:t>Rachel Matonhodze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1FBD73" id="Text Box 13" o:spid="_x0000_s1027" type="#_x0000_t202" style="position:absolute;margin-left:128.4pt;margin-top:58.9pt;width:152.4pt;height:122.4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" filled="f" stroked="f" strokeweight=".5pt">
                      <v:textbox>
                        <w:txbxContent>
                          <w:p w14:paraId="76EFA833" w14:textId="10EA88F1" w:rsidR="00B823D1" w:rsidRPr="00C40C8B" w:rsidRDefault="00460E58" w:rsidP="00600408">
                            <w:pPr>
                              <w:pStyle w:val="Name"/>
                            </w:pPr>
                            <w:r w:rsidRPr="00460E58">
                              <w:rPr>
                                <w:sz w:val="32"/>
                                <w:szCs w:val="32"/>
                              </w:rPr>
                              <w:t>Team Members:</w:t>
                            </w:r>
                            <w:r>
                              <w:br/>
                            </w:r>
                            <w:r w:rsidR="00C40C8B" w:rsidRPr="00C40C8B">
                              <w:t>Anthony Bacon</w:t>
                            </w:r>
                          </w:p>
                          <w:p w14:paraId="78ADE81A" w14:textId="3BAAA9FB" w:rsidR="00C40C8B" w:rsidRPr="00C40C8B" w:rsidRDefault="00C40C8B" w:rsidP="00600408">
                            <w:pPr>
                              <w:pStyle w:val="Name"/>
                            </w:pPr>
                            <w:r w:rsidRPr="00C40C8B">
                              <w:t>Matt Coulton</w:t>
                            </w:r>
                          </w:p>
                          <w:p w14:paraId="1D47D85B" w14:textId="49B79E49" w:rsidR="00C40C8B" w:rsidRPr="00C40C8B" w:rsidRDefault="00C40C8B" w:rsidP="00600408">
                            <w:pPr>
                              <w:pStyle w:val="Name"/>
                            </w:pPr>
                            <w:r w:rsidRPr="00C40C8B">
                              <w:t>Sam Forber-Jones</w:t>
                            </w:r>
                          </w:p>
                          <w:p w14:paraId="24402B1E" w14:textId="345E9AFA" w:rsidR="00C40C8B" w:rsidRPr="00C40C8B" w:rsidRDefault="00C40C8B" w:rsidP="00600408">
                            <w:pPr>
                              <w:pStyle w:val="Name"/>
                            </w:pPr>
                            <w:r w:rsidRPr="00C40C8B">
                              <w:t>Luka Ginley</w:t>
                            </w:r>
                          </w:p>
                          <w:p w14:paraId="2C6C4103" w14:textId="4F7F0197" w:rsidR="00C40C8B" w:rsidRPr="00C40C8B" w:rsidRDefault="00C40C8B" w:rsidP="00600408">
                            <w:pPr>
                              <w:pStyle w:val="Name"/>
                            </w:pPr>
                            <w:r w:rsidRPr="00C40C8B">
                              <w:t>Rachel Matonhodze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C8B">
              <w:rPr>
                <w:noProof/>
              </w:rPr>
              <mc:AlternateContent>
                <mc:Choice Requires="wps">
                  <w:drawing>
                    <wp:inline distT="0" distB="0" distL="0" distR="0" wp14:anchorId="6186CEE5" wp14:editId="24E32AE6">
                      <wp:extent cx="3771900" cy="638175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0" cy="638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55690" w14:textId="77777777" w:rsidR="00C40C8B" w:rsidRPr="00B823D1" w:rsidRDefault="00C40C8B" w:rsidP="00C40C8B">
                                  <w:pPr>
                                    <w:pStyle w:val="Title"/>
                                    <w:rPr>
                                      <w:sz w:val="52"/>
                                    </w:rPr>
                                  </w:pPr>
                                  <w:r w:rsidRPr="00B823D1">
                                    <w:rPr>
                                      <w:sz w:val="52"/>
                                    </w:rPr>
                                    <w:t>GROUP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86CEE5" id="Text Box 16" o:spid="_x0000_s1028" type="#_x0000_t202" style="width:297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" filled="f" stroked="f" strokeweight=".5pt">
                      <v:textbox>
                        <w:txbxContent>
                          <w:p w14:paraId="76755690" w14:textId="77777777" w:rsidR="00C40C8B" w:rsidRPr="00B823D1" w:rsidRDefault="00C40C8B" w:rsidP="00C40C8B">
                            <w:pPr>
                              <w:pStyle w:val="Title"/>
                              <w:rPr>
                                <w:sz w:val="52"/>
                              </w:rPr>
                            </w:pPr>
                            <w:r w:rsidRPr="00B823D1">
                              <w:rPr>
                                <w:sz w:val="52"/>
                              </w:rPr>
                              <w:t>GROUP 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1D71A3BE" w14:textId="77777777" w:rsidTr="00C40C8B">
        <w:trPr>
          <w:trHeight w:val="217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1489A44B0B64F04BDB95061534202AE"/>
              </w:placeholder>
              <w15:appearance w15:val="hidden"/>
            </w:sdtPr>
            <w:sdtEndPr/>
            <w:sdtContent>
              <w:p w14:paraId="3C076C86" w14:textId="62653881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564414">
                  <w:rPr>
                    <w:rStyle w:val="SubtitleChar"/>
                    <w:b w:val="0"/>
                    <w:noProof/>
                  </w:rPr>
                  <w:t>March 30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03DB1D2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1BFD1C" wp14:editId="56C9DB8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371A1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7FB590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0927FC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F3C341C" w14:textId="769498D0" w:rsidR="00D077E9" w:rsidRDefault="00377151" w:rsidP="00D077E9">
            <w:sdt>
              <w:sdtPr>
                <w:id w:val="-1740469667"/>
                <w:placeholder>
                  <w:docPart w:val="DD48963BDA7D47408B47F1528B821AD3"/>
                </w:placeholder>
                <w15:appearance w15:val="hidden"/>
              </w:sdtPr>
              <w:sdtEndPr/>
              <w:sdtContent>
                <w:r w:rsidR="00B823D1">
                  <w:t>4121COMP – SE WORKSHOP</w:t>
                </w:r>
              </w:sdtContent>
            </w:sdt>
          </w:p>
          <w:p w14:paraId="36C778CA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BA37901" w14:textId="62C1CAFF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A7D7B9" wp14:editId="6B2FBD1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4DA4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7B2098" wp14:editId="3A52A707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9776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09EB3D6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-124235194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/>
                <w:bCs/>
                <w:noProof/>
                <w:color w:val="082A75" w:themeColor="text2"/>
                <w:sz w:val="28"/>
                <w:szCs w:val="22"/>
              </w:rPr>
            </w:sdtEndPr>
            <w:sdtContent>
              <w:p w14:paraId="47F0CCD5" w14:textId="0A5F1246" w:rsidR="00DE64F7" w:rsidRPr="00DE64F7" w:rsidRDefault="00DE64F7">
                <w:pPr>
                  <w:pStyle w:val="TOCHeading"/>
                  <w:rPr>
                    <w:rStyle w:val="Heading1Char"/>
                  </w:rPr>
                </w:pPr>
                <w:r w:rsidRPr="00DE64F7">
                  <w:rPr>
                    <w:rStyle w:val="Heading1Char"/>
                  </w:rPr>
                  <w:t>Table of Contents</w:t>
                </w:r>
              </w:p>
              <w:p w14:paraId="6F51D237" w14:textId="2FD59F75" w:rsidR="00C211FD" w:rsidRDefault="00DE64F7">
                <w:pPr>
                  <w:pStyle w:val="TOC1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68001550" w:history="1">
                  <w:r w:rsidR="00C211FD" w:rsidRPr="00BC3CD2">
                    <w:rPr>
                      <w:rStyle w:val="Hyperlink"/>
                      <w:noProof/>
                    </w:rPr>
                    <w:t>1 - Analysis</w:t>
                  </w:r>
                  <w:r w:rsidR="00C211FD">
                    <w:rPr>
                      <w:noProof/>
                      <w:webHidden/>
                    </w:rPr>
                    <w:tab/>
                  </w:r>
                  <w:r w:rsidR="00C211FD">
                    <w:rPr>
                      <w:noProof/>
                      <w:webHidden/>
                    </w:rPr>
                    <w:fldChar w:fldCharType="begin"/>
                  </w:r>
                  <w:r w:rsidR="00C211FD">
                    <w:rPr>
                      <w:noProof/>
                      <w:webHidden/>
                    </w:rPr>
                    <w:instrText xml:space="preserve"> PAGEREF _Toc68001550 \h </w:instrText>
                  </w:r>
                  <w:r w:rsidR="00C211FD">
                    <w:rPr>
                      <w:noProof/>
                      <w:webHidden/>
                    </w:rPr>
                  </w:r>
                  <w:r w:rsidR="00C211FD"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3</w:t>
                  </w:r>
                  <w:r w:rsidR="00C211F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FA8B8E" w14:textId="5E988975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1" w:history="1">
                  <w:r w:rsidRPr="00BC3CD2">
                    <w:rPr>
                      <w:rStyle w:val="Hyperlink"/>
                      <w:noProof/>
                    </w:rPr>
                    <w:t>Functional and non-functional requirements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6C89EEE" w14:textId="13ABF4B8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2" w:history="1">
                  <w:r w:rsidRPr="00BC3CD2">
                    <w:rPr>
                      <w:rStyle w:val="Hyperlink"/>
                      <w:noProof/>
                    </w:rPr>
                    <w:t>Use Cases and Descriptions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85C9DC" w14:textId="64EEB5D4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3" w:history="1">
                  <w:r w:rsidRPr="00BC3CD2">
                    <w:rPr>
                      <w:rStyle w:val="Hyperlink"/>
                      <w:noProof/>
                    </w:rPr>
                    <w:t>Client Consultations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9DB5A5" w14:textId="23A15B2B" w:rsidR="00C211FD" w:rsidRDefault="00C211FD">
                <w:pPr>
                  <w:pStyle w:val="TOC1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4" w:history="1">
                  <w:r w:rsidRPr="00BC3CD2">
                    <w:rPr>
                      <w:rStyle w:val="Hyperlink"/>
                      <w:noProof/>
                    </w:rPr>
                    <w:t>2 - Design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4E41AD" w14:textId="48A18666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5" w:history="1">
                  <w:r w:rsidRPr="00BC3CD2">
                    <w:rPr>
                      <w:rStyle w:val="Hyperlink"/>
                      <w:noProof/>
                    </w:rPr>
                    <w:t>Data Design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3A4F4E" w14:textId="62929CFB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6" w:history="1">
                  <w:r w:rsidRPr="00BC3CD2">
                    <w:rPr>
                      <w:rStyle w:val="Hyperlink"/>
                      <w:noProof/>
                    </w:rPr>
                    <w:t>UI Design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014BC9" w14:textId="022CD9A5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7" w:history="1">
                  <w:r w:rsidRPr="00BC3CD2">
                    <w:rPr>
                      <w:rStyle w:val="Hyperlink"/>
                      <w:noProof/>
                    </w:rPr>
                    <w:t>Behaviour Design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C53FCC" w14:textId="4070FBF9" w:rsidR="00C211FD" w:rsidRDefault="00C211FD">
                <w:pPr>
                  <w:pStyle w:val="TOC1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8" w:history="1">
                  <w:r w:rsidRPr="00BC3CD2">
                    <w:rPr>
                      <w:rStyle w:val="Hyperlink"/>
                      <w:noProof/>
                    </w:rPr>
                    <w:t>3 - Implementation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02D76E2" w14:textId="36971E83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59" w:history="1">
                  <w:r w:rsidRPr="00BC3CD2">
                    <w:rPr>
                      <w:rStyle w:val="Hyperlink"/>
                      <w:noProof/>
                    </w:rPr>
                    <w:t>Functional Implementation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B36AD05" w14:textId="1931DC8A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60" w:history="1">
                  <w:r w:rsidRPr="00BC3CD2">
                    <w:rPr>
                      <w:rStyle w:val="Hyperlink"/>
                      <w:noProof/>
                    </w:rPr>
                    <w:t>Source Code Management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B986878" w14:textId="27D738DA" w:rsidR="00C211FD" w:rsidRDefault="00C211FD">
                <w:pPr>
                  <w:pStyle w:val="TOC1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61" w:history="1">
                  <w:r w:rsidRPr="00BC3CD2">
                    <w:rPr>
                      <w:rStyle w:val="Hyperlink"/>
                      <w:noProof/>
                    </w:rPr>
                    <w:t>4 – Evaluation, Testing and Profiling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EC7A4B" w14:textId="2E836CA5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62" w:history="1">
                  <w:r w:rsidRPr="00BC3CD2">
                    <w:rPr>
                      <w:rStyle w:val="Hyperlink"/>
                      <w:noProof/>
                    </w:rPr>
                    <w:t>UAT Testing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1C59A6" w14:textId="28B7BE0D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63" w:history="1">
                  <w:r w:rsidRPr="00BC3CD2">
                    <w:rPr>
                      <w:rStyle w:val="Hyperlink"/>
                      <w:noProof/>
                    </w:rPr>
                    <w:t>Unit Testing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A81D4F" w14:textId="7E895E35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64" w:history="1">
                  <w:r w:rsidRPr="00BC3CD2">
                    <w:rPr>
                      <w:rStyle w:val="Hyperlink"/>
                      <w:noProof/>
                    </w:rPr>
                    <w:t>Profiling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7917AB" w14:textId="71930E56" w:rsidR="00C211FD" w:rsidRDefault="00C211FD">
                <w:pPr>
                  <w:pStyle w:val="TOC1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65" w:history="1">
                  <w:r w:rsidRPr="00BC3CD2">
                    <w:rPr>
                      <w:rStyle w:val="Hyperlink"/>
                      <w:noProof/>
                    </w:rPr>
                    <w:t>0 – Project and Team Management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D8DEF42" w14:textId="7B149B62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66" w:history="1">
                  <w:r w:rsidRPr="00BC3CD2">
                    <w:rPr>
                      <w:rStyle w:val="Hyperlink"/>
                      <w:noProof/>
                    </w:rPr>
                    <w:t>Team Effectiveness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20A5A5" w14:textId="0C1675F0" w:rsidR="00C211FD" w:rsidRDefault="00C211FD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GB" w:eastAsia="en-GB"/>
                  </w:rPr>
                </w:pPr>
                <w:hyperlink w:anchor="_Toc68001567" w:history="1">
                  <w:r w:rsidRPr="00BC3CD2">
                    <w:rPr>
                      <w:rStyle w:val="Hyperlink"/>
                      <w:noProof/>
                    </w:rPr>
                    <w:t>Project Management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_Toc68001567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64414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EEE63C" w14:textId="047F8FB9" w:rsidR="00DE64F7" w:rsidRDefault="00DE64F7">
                <w:r>
                  <w:rPr>
                    <w:bCs/>
                    <w:noProof/>
                  </w:rPr>
                  <w:fldChar w:fldCharType="end"/>
                </w:r>
              </w:p>
            </w:sdtContent>
          </w:sdt>
          <w:p w14:paraId="0B28174C" w14:textId="77777777" w:rsidR="00DF027C" w:rsidRDefault="00DF027C" w:rsidP="00DF027C"/>
          <w:p w14:paraId="1C127D1A" w14:textId="11AD1050" w:rsidR="00DF027C" w:rsidRPr="00DF027C" w:rsidRDefault="00DF027C" w:rsidP="00DF027C">
            <w:pPr>
              <w:pStyle w:val="Content"/>
            </w:pPr>
          </w:p>
          <w:p w14:paraId="0C5614A8" w14:textId="77777777" w:rsidR="00DF027C" w:rsidRDefault="00DF027C" w:rsidP="00DF027C"/>
          <w:p w14:paraId="54FF33DA" w14:textId="77777777" w:rsidR="00DF027C" w:rsidRDefault="00DF027C" w:rsidP="00DF027C">
            <w:pPr>
              <w:pStyle w:val="Content"/>
            </w:pPr>
          </w:p>
          <w:p w14:paraId="45EE3479" w14:textId="77777777" w:rsidR="00600408" w:rsidRDefault="00600408" w:rsidP="00DF027C">
            <w:pPr>
              <w:pStyle w:val="Content"/>
            </w:pPr>
          </w:p>
          <w:p w14:paraId="1C450760" w14:textId="77777777" w:rsidR="00600408" w:rsidRDefault="00600408" w:rsidP="00DF027C">
            <w:pPr>
              <w:pStyle w:val="Content"/>
            </w:pPr>
          </w:p>
          <w:p w14:paraId="5AE9077C" w14:textId="77777777" w:rsidR="00600408" w:rsidRDefault="00600408" w:rsidP="00DF027C">
            <w:pPr>
              <w:pStyle w:val="Content"/>
            </w:pPr>
          </w:p>
          <w:p w14:paraId="5D632C13" w14:textId="6C999A23" w:rsidR="00600408" w:rsidRDefault="00600408" w:rsidP="00DF027C">
            <w:pPr>
              <w:pStyle w:val="Content"/>
            </w:pPr>
          </w:p>
        </w:tc>
      </w:tr>
    </w:tbl>
    <w:p w14:paraId="4DF24DED" w14:textId="4300A6AE" w:rsidR="000D5FFA" w:rsidRDefault="00DE64F7" w:rsidP="00DE64F7">
      <w:pPr>
        <w:pStyle w:val="Heading1"/>
      </w:pPr>
      <w:bookmarkStart w:id="0" w:name="_Toc68001550"/>
      <w:r>
        <w:lastRenderedPageBreak/>
        <w:t>1 - Analysis</w:t>
      </w:r>
      <w:bookmarkEnd w:id="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0D5FFA" w14:paraId="42858D2F" w14:textId="77777777" w:rsidTr="003F1F23">
        <w:trPr>
          <w:trHeight w:val="3546"/>
        </w:trPr>
        <w:tc>
          <w:tcPr>
            <w:tcW w:w="9999" w:type="dxa"/>
          </w:tcPr>
          <w:bookmarkStart w:id="1" w:name="_Toc68001551" w:displacedByCustomXml="next"/>
          <w:sdt>
            <w:sdtPr>
              <w:id w:val="-1855488358"/>
              <w:placeholder>
                <w:docPart w:val="33536EBD60B94B90ADA1A949CF7203EB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sz w:val="28"/>
                <w:szCs w:val="22"/>
                <w:highlight w:val="yellow"/>
              </w:rPr>
            </w:sdtEndPr>
            <w:sdtContent>
              <w:p w14:paraId="5D1570EC" w14:textId="77777777" w:rsidR="00934D01" w:rsidRDefault="009B0B87" w:rsidP="009B0B87">
                <w:pPr>
                  <w:pStyle w:val="Heading2"/>
                </w:pPr>
                <w:r>
                  <w:t>Functional and non-functional requirements</w:t>
                </w:r>
                <w:bookmarkEnd w:id="1"/>
              </w:p>
              <w:p w14:paraId="6E93888A" w14:textId="7B7249A5" w:rsidR="000D5FFA" w:rsidRPr="00934D01" w:rsidRDefault="00934D01" w:rsidP="00934D01">
                <w:pPr>
                  <w:pStyle w:val="Content"/>
                </w:pPr>
                <w:r w:rsidRPr="00934D01">
                  <w:rPr>
                    <w:highlight w:val="yellow"/>
                  </w:rPr>
                  <w:t>User Stories Here</w:t>
                </w:r>
              </w:p>
            </w:sdtContent>
          </w:sdt>
          <w:bookmarkStart w:id="2" w:name="_Toc68001552" w:displacedByCustomXml="next"/>
          <w:sdt>
            <w:sdtPr>
              <w:id w:val="-850248253"/>
              <w:placeholder>
                <w:docPart w:val="E28C11C6D5034D2E8F7CFDFE17A8175B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14:paraId="07B8BAD5" w14:textId="77777777" w:rsidR="00934D01" w:rsidRDefault="009B0B87" w:rsidP="009B0B87">
                <w:pPr>
                  <w:pStyle w:val="Heading2"/>
                </w:pPr>
                <w:r>
                  <w:t>Use Cases and Descriptions</w:t>
                </w:r>
                <w:bookmarkEnd w:id="2"/>
              </w:p>
              <w:p w14:paraId="560BC5DD" w14:textId="48E4AC74" w:rsidR="009B0B87" w:rsidRPr="00934D01" w:rsidRDefault="009B0B87" w:rsidP="00934D01"/>
            </w:sdtContent>
          </w:sdt>
          <w:bookmarkStart w:id="3" w:name="_Toc68001553" w:displacedByCustomXml="next"/>
          <w:sdt>
            <w:sdtPr>
              <w:id w:val="1968548489"/>
              <w:placeholder>
                <w:docPart w:val="3DA10FB4B991464A8AD9DD9211024177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5AE66643" w14:textId="670A6813" w:rsidR="009B0B87" w:rsidRDefault="009B0B87" w:rsidP="009B0B87">
                <w:pPr>
                  <w:pStyle w:val="Heading2"/>
                  <w:rPr>
                    <w:rFonts w:eastAsiaTheme="minorEastAsia" w:cstheme="minorBidi"/>
                    <w:b/>
                    <w:sz w:val="28"/>
                    <w:szCs w:val="22"/>
                  </w:rPr>
                </w:pPr>
                <w:r>
                  <w:t>Client Consultations</w:t>
                </w:r>
              </w:p>
            </w:sdtContent>
          </w:sdt>
          <w:bookmarkEnd w:id="3" w:displacedByCustomXml="prev"/>
          <w:p w14:paraId="2CEA0EC5" w14:textId="0A9F6505" w:rsidR="000D5FFA" w:rsidRPr="00934D01" w:rsidRDefault="00934D01" w:rsidP="00934D01">
            <w:pPr>
              <w:pStyle w:val="Content"/>
            </w:pPr>
            <w:r w:rsidRPr="00934D01">
              <w:rPr>
                <w:highlight w:val="yellow"/>
              </w:rPr>
              <w:t>Insert info from client meeting logs</w:t>
            </w:r>
          </w:p>
          <w:p w14:paraId="2A456021" w14:textId="24D5CD20" w:rsidR="000D5FFA" w:rsidRDefault="000D5FFA" w:rsidP="003F1F23">
            <w:pPr>
              <w:pStyle w:val="Content"/>
            </w:pPr>
          </w:p>
        </w:tc>
      </w:tr>
      <w:tr w:rsidR="000D5FFA" w14:paraId="325B6CC0" w14:textId="77777777" w:rsidTr="003F1F23">
        <w:trPr>
          <w:trHeight w:val="5931"/>
        </w:trPr>
        <w:tc>
          <w:tcPr>
            <w:tcW w:w="9999" w:type="dxa"/>
          </w:tcPr>
          <w:p w14:paraId="5BD713CF" w14:textId="77777777" w:rsidR="000D5FFA" w:rsidRDefault="000D5FFA" w:rsidP="003F1F23">
            <w:pPr>
              <w:pStyle w:val="EmphasisText"/>
              <w:rPr>
                <w:i/>
                <w:sz w:val="36"/>
              </w:rPr>
            </w:pPr>
          </w:p>
          <w:p w14:paraId="651FCCDB" w14:textId="20A3DE69" w:rsidR="000D5FFA" w:rsidRPr="00DF027C" w:rsidRDefault="000D5FFA" w:rsidP="003F1F23">
            <w:pPr>
              <w:pStyle w:val="Content"/>
            </w:pPr>
          </w:p>
          <w:p w14:paraId="1002D38A" w14:textId="77777777" w:rsidR="000D5FFA" w:rsidRDefault="000D5FFA" w:rsidP="003F1F23">
            <w:pPr>
              <w:pStyle w:val="Content"/>
            </w:pPr>
          </w:p>
          <w:p w14:paraId="577A10C6" w14:textId="36CBCB8D" w:rsidR="000D5FFA" w:rsidRDefault="000D5FFA" w:rsidP="003F1F23">
            <w:pPr>
              <w:pStyle w:val="Content"/>
            </w:pPr>
          </w:p>
          <w:p w14:paraId="00E26C40" w14:textId="77777777" w:rsidR="000D5FFA" w:rsidRDefault="000D5FFA" w:rsidP="003F1F23">
            <w:pPr>
              <w:pStyle w:val="Content"/>
              <w:rPr>
                <w:i/>
                <w:sz w:val="36"/>
              </w:rPr>
            </w:pPr>
          </w:p>
          <w:p w14:paraId="095F9172" w14:textId="77777777" w:rsidR="000D5FFA" w:rsidRDefault="000D5FFA" w:rsidP="003F1F23">
            <w:pPr>
              <w:pStyle w:val="Content"/>
              <w:rPr>
                <w:i/>
                <w:sz w:val="36"/>
              </w:rPr>
            </w:pPr>
          </w:p>
        </w:tc>
      </w:tr>
    </w:tbl>
    <w:p w14:paraId="12A84374" w14:textId="6A656934" w:rsidR="000D5FFA" w:rsidRDefault="000D5FFA" w:rsidP="00DF027C"/>
    <w:p w14:paraId="4F81E155" w14:textId="44AE53DE" w:rsidR="000D5FFA" w:rsidRDefault="000D5FFA" w:rsidP="00DF027C"/>
    <w:p w14:paraId="6ED44B41" w14:textId="6157F41F" w:rsidR="000D5FFA" w:rsidRDefault="000D5FFA" w:rsidP="00DF027C"/>
    <w:p w14:paraId="24B22353" w14:textId="399A203E" w:rsidR="000D5FFA" w:rsidRDefault="00DE64F7" w:rsidP="000D5FFA">
      <w:pPr>
        <w:pStyle w:val="Heading1"/>
      </w:pPr>
      <w:bookmarkStart w:id="4" w:name="_Toc68001554"/>
      <w:r>
        <w:lastRenderedPageBreak/>
        <w:t>2 - Design</w:t>
      </w:r>
      <w:bookmarkEnd w:id="4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0D5FFA" w14:paraId="3AF11779" w14:textId="77777777" w:rsidTr="003F1F23">
        <w:trPr>
          <w:trHeight w:val="3546"/>
        </w:trPr>
        <w:tc>
          <w:tcPr>
            <w:tcW w:w="9999" w:type="dxa"/>
          </w:tcPr>
          <w:bookmarkStart w:id="5" w:name="_Toc68001555" w:displacedByCustomXml="next"/>
          <w:sdt>
            <w:sdtPr>
              <w:id w:val="-315413318"/>
              <w:placeholder>
                <w:docPart w:val="5B3B0AC8B4954585B5C9A4D5985F9D81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14:paraId="4E6A2BCE" w14:textId="77777777" w:rsidR="00670FD1" w:rsidRDefault="00670FD1" w:rsidP="003F1F23">
                <w:pPr>
                  <w:pStyle w:val="Heading2"/>
                </w:pPr>
                <w:r>
                  <w:t>Data Design</w:t>
                </w:r>
                <w:bookmarkEnd w:id="5"/>
              </w:p>
              <w:p w14:paraId="001CF1E5" w14:textId="3A1A818A" w:rsidR="00670FD1" w:rsidRDefault="00670FD1" w:rsidP="00670FD1">
                <w:pPr>
                  <w:pStyle w:val="Content"/>
                </w:pPr>
                <w:r w:rsidRPr="00670FD1">
                  <w:rPr>
                    <w:highlight w:val="yellow"/>
                  </w:rPr>
                  <w:t xml:space="preserve">UML Class Diagram </w:t>
                </w:r>
                <w:r>
                  <w:rPr>
                    <w:highlight w:val="yellow"/>
                  </w:rPr>
                  <w:t xml:space="preserve">Inserted </w:t>
                </w:r>
                <w:r w:rsidRPr="00670FD1">
                  <w:rPr>
                    <w:highlight w:val="yellow"/>
                  </w:rPr>
                  <w:t>Here</w:t>
                </w:r>
              </w:p>
              <w:p w14:paraId="6101EB1C" w14:textId="5A1F5C18" w:rsidR="000D5FFA" w:rsidRPr="00670FD1" w:rsidRDefault="000D5FFA" w:rsidP="00670FD1"/>
            </w:sdtContent>
          </w:sdt>
          <w:bookmarkStart w:id="6" w:name="_Toc68001556" w:displacedByCustomXml="next"/>
          <w:sdt>
            <w:sdtPr>
              <w:id w:val="1970314411"/>
              <w:placeholder>
                <w:docPart w:val="3B9D12D4DD4A4A838F74878C1BA7ACFB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14:paraId="0A4C875C" w14:textId="77777777" w:rsidR="00670FD1" w:rsidRDefault="00670FD1" w:rsidP="00670FD1">
                <w:pPr>
                  <w:pStyle w:val="Heading2"/>
                </w:pPr>
                <w:r>
                  <w:t>UI Design</w:t>
                </w:r>
                <w:bookmarkEnd w:id="6"/>
              </w:p>
              <w:p w14:paraId="728D8BD8" w14:textId="5ADE98AC" w:rsidR="00670FD1" w:rsidRDefault="00670FD1" w:rsidP="00670FD1">
                <w:pPr>
                  <w:pStyle w:val="Content"/>
                </w:pPr>
                <w:r>
                  <w:rPr>
                    <w:highlight w:val="yellow"/>
                  </w:rPr>
                  <w:t>UI Storyboard</w:t>
                </w:r>
                <w:r w:rsidRPr="00670FD1">
                  <w:rPr>
                    <w:highlight w:val="yellow"/>
                  </w:rPr>
                  <w:t xml:space="preserve"> </w:t>
                </w:r>
                <w:r>
                  <w:rPr>
                    <w:highlight w:val="yellow"/>
                  </w:rPr>
                  <w:t xml:space="preserve">Inserted </w:t>
                </w:r>
                <w:r w:rsidRPr="00670FD1">
                  <w:rPr>
                    <w:highlight w:val="yellow"/>
                  </w:rPr>
                  <w:t>Here</w:t>
                </w:r>
              </w:p>
              <w:p w14:paraId="5CB47AD1" w14:textId="5289C4B7" w:rsidR="00670FD1" w:rsidRPr="00670FD1" w:rsidRDefault="00670FD1" w:rsidP="00670FD1"/>
            </w:sdtContent>
          </w:sdt>
          <w:bookmarkStart w:id="7" w:name="_Toc68001557" w:displacedByCustomXml="next"/>
          <w:sdt>
            <w:sdtPr>
              <w:id w:val="-1450465352"/>
              <w:placeholder>
                <w:docPart w:val="807F016FD7434714A7A05C08F983A3C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21A587B6" w14:textId="50255848" w:rsidR="000D5FFA" w:rsidRPr="0021782F" w:rsidRDefault="00670FD1" w:rsidP="0021782F">
                <w:pPr>
                  <w:pStyle w:val="Heading2"/>
                  <w:rPr>
                    <w:rFonts w:eastAsiaTheme="minorEastAsia" w:cstheme="minorBidi"/>
                    <w:b/>
                    <w:sz w:val="28"/>
                    <w:szCs w:val="22"/>
                  </w:rPr>
                </w:pPr>
                <w:r>
                  <w:t>Behaviour Design</w:t>
                </w:r>
              </w:p>
            </w:sdtContent>
          </w:sdt>
          <w:bookmarkEnd w:id="7" w:displacedByCustomXml="prev"/>
          <w:p w14:paraId="6654123A" w14:textId="5DAB08D2" w:rsidR="000D5FFA" w:rsidRPr="00DF027C" w:rsidRDefault="00670FD1" w:rsidP="003F1F23">
            <w:pPr>
              <w:pStyle w:val="Content"/>
            </w:pPr>
            <w:r w:rsidRPr="00670FD1">
              <w:rPr>
                <w:highlight w:val="yellow"/>
              </w:rPr>
              <w:t>Sequence and Activity Diagrams Inserted Here</w:t>
            </w:r>
          </w:p>
          <w:p w14:paraId="424C355A" w14:textId="77777777" w:rsidR="000D5FFA" w:rsidRDefault="000D5FFA" w:rsidP="003F1F23"/>
          <w:p w14:paraId="00A7A853" w14:textId="30B240B0" w:rsidR="000D5FFA" w:rsidRDefault="000D5FFA" w:rsidP="003F1F23">
            <w:pPr>
              <w:pStyle w:val="Content"/>
            </w:pPr>
          </w:p>
        </w:tc>
      </w:tr>
      <w:tr w:rsidR="000D5FFA" w14:paraId="2B0C42A9" w14:textId="77777777" w:rsidTr="003F1F23">
        <w:trPr>
          <w:trHeight w:val="5931"/>
        </w:trPr>
        <w:tc>
          <w:tcPr>
            <w:tcW w:w="9999" w:type="dxa"/>
          </w:tcPr>
          <w:p w14:paraId="73336369" w14:textId="77777777" w:rsidR="000D5FFA" w:rsidRDefault="000D5FFA" w:rsidP="003F1F23">
            <w:pPr>
              <w:pStyle w:val="EmphasisText"/>
              <w:rPr>
                <w:i/>
                <w:sz w:val="36"/>
              </w:rPr>
            </w:pPr>
          </w:p>
          <w:p w14:paraId="1579AF27" w14:textId="533A783A" w:rsidR="000D5FFA" w:rsidRPr="00DF027C" w:rsidRDefault="000D5FFA" w:rsidP="003F1F23">
            <w:pPr>
              <w:pStyle w:val="Content"/>
            </w:pPr>
          </w:p>
          <w:p w14:paraId="78413651" w14:textId="77777777" w:rsidR="000D5FFA" w:rsidRDefault="000D5FFA" w:rsidP="003F1F23">
            <w:pPr>
              <w:pStyle w:val="Content"/>
            </w:pPr>
          </w:p>
          <w:p w14:paraId="78CDC8BE" w14:textId="071DCB51" w:rsidR="000D5FFA" w:rsidRDefault="000D5FFA" w:rsidP="003F1F23">
            <w:pPr>
              <w:pStyle w:val="Content"/>
            </w:pPr>
          </w:p>
          <w:p w14:paraId="099B2307" w14:textId="77777777" w:rsidR="000D5FFA" w:rsidRDefault="000D5FFA" w:rsidP="003F1F23">
            <w:pPr>
              <w:pStyle w:val="Content"/>
              <w:rPr>
                <w:i/>
                <w:sz w:val="36"/>
              </w:rPr>
            </w:pPr>
          </w:p>
          <w:p w14:paraId="7D6497D7" w14:textId="77777777" w:rsidR="000D5FFA" w:rsidRDefault="000D5FFA" w:rsidP="003F1F23">
            <w:pPr>
              <w:pStyle w:val="Content"/>
              <w:rPr>
                <w:i/>
                <w:sz w:val="36"/>
              </w:rPr>
            </w:pPr>
          </w:p>
          <w:p w14:paraId="1088183E" w14:textId="77777777" w:rsidR="00C40C8B" w:rsidRDefault="00C40C8B" w:rsidP="003F1F23">
            <w:pPr>
              <w:pStyle w:val="Content"/>
              <w:rPr>
                <w:i/>
                <w:sz w:val="36"/>
              </w:rPr>
            </w:pPr>
          </w:p>
          <w:p w14:paraId="150B7040" w14:textId="77777777" w:rsidR="00C40C8B" w:rsidRDefault="00C40C8B" w:rsidP="003F1F23">
            <w:pPr>
              <w:pStyle w:val="Content"/>
              <w:rPr>
                <w:i/>
                <w:sz w:val="36"/>
              </w:rPr>
            </w:pPr>
          </w:p>
          <w:p w14:paraId="483EEADF" w14:textId="77777777" w:rsidR="00C40C8B" w:rsidRDefault="00C40C8B" w:rsidP="003F1F23">
            <w:pPr>
              <w:pStyle w:val="Content"/>
              <w:rPr>
                <w:i/>
                <w:sz w:val="36"/>
              </w:rPr>
            </w:pPr>
          </w:p>
          <w:p w14:paraId="1D1ED525" w14:textId="77777777" w:rsidR="00C40C8B" w:rsidRDefault="00C40C8B" w:rsidP="003F1F23">
            <w:pPr>
              <w:pStyle w:val="Content"/>
              <w:rPr>
                <w:i/>
                <w:sz w:val="36"/>
              </w:rPr>
            </w:pPr>
          </w:p>
          <w:p w14:paraId="31248FED" w14:textId="77777777" w:rsidR="00C40C8B" w:rsidRDefault="00C40C8B" w:rsidP="003F1F23">
            <w:pPr>
              <w:pStyle w:val="Content"/>
              <w:rPr>
                <w:i/>
                <w:sz w:val="36"/>
              </w:rPr>
            </w:pPr>
          </w:p>
          <w:p w14:paraId="694E8D1B" w14:textId="77777777" w:rsidR="00C40C8B" w:rsidRDefault="00C40C8B" w:rsidP="003F1F23">
            <w:pPr>
              <w:pStyle w:val="Content"/>
              <w:rPr>
                <w:i/>
                <w:sz w:val="36"/>
              </w:rPr>
            </w:pPr>
          </w:p>
          <w:p w14:paraId="1F9B7CB7" w14:textId="71B3FCD3" w:rsidR="00C40C8B" w:rsidRDefault="00C40C8B" w:rsidP="003F1F23">
            <w:pPr>
              <w:pStyle w:val="Content"/>
              <w:rPr>
                <w:i/>
                <w:sz w:val="36"/>
              </w:rPr>
            </w:pPr>
          </w:p>
        </w:tc>
      </w:tr>
    </w:tbl>
    <w:p w14:paraId="20F77311" w14:textId="09350E8E" w:rsidR="000D5FFA" w:rsidRDefault="00C40C8B" w:rsidP="000D5FFA">
      <w:pPr>
        <w:pStyle w:val="Heading1"/>
      </w:pPr>
      <w:bookmarkStart w:id="8" w:name="_Toc68001558"/>
      <w:r>
        <w:lastRenderedPageBreak/>
        <w:t>3 - Implementation</w:t>
      </w:r>
      <w:bookmarkEnd w:id="8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0D5FFA" w14:paraId="7EC012DD" w14:textId="77777777" w:rsidTr="003F1F23">
        <w:trPr>
          <w:trHeight w:val="3546"/>
        </w:trPr>
        <w:tc>
          <w:tcPr>
            <w:tcW w:w="9999" w:type="dxa"/>
          </w:tcPr>
          <w:bookmarkStart w:id="9" w:name="_Toc68001559" w:displacedByCustomXml="next"/>
          <w:sdt>
            <w:sdtPr>
              <w:id w:val="-226765198"/>
              <w:placeholder>
                <w:docPart w:val="0170438B3818442584B65DFD8DF3E08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sz w:val="28"/>
                <w:szCs w:val="22"/>
                <w:highlight w:val="yellow"/>
              </w:rPr>
            </w:sdtEndPr>
            <w:sdtContent>
              <w:p w14:paraId="73772325" w14:textId="77777777" w:rsidR="0021782F" w:rsidRDefault="003E510D" w:rsidP="003F1F23">
                <w:pPr>
                  <w:pStyle w:val="Heading2"/>
                </w:pPr>
                <w:r>
                  <w:t>Functional Implementation</w:t>
                </w:r>
                <w:bookmarkEnd w:id="9"/>
              </w:p>
              <w:p w14:paraId="5006071A" w14:textId="51130E4D" w:rsidR="000D5FFA" w:rsidRPr="0021782F" w:rsidRDefault="0021782F" w:rsidP="0021782F">
                <w:pPr>
                  <w:pStyle w:val="Content"/>
                </w:pPr>
                <w:r w:rsidRPr="0021782F">
                  <w:rPr>
                    <w:highlight w:val="yellow"/>
                  </w:rPr>
                  <w:t>Discuss design practice (e.g. separation of concerns, modularity)</w:t>
                </w:r>
              </w:p>
            </w:sdtContent>
          </w:sdt>
          <w:bookmarkStart w:id="10" w:name="_Toc68001560" w:displacedByCustomXml="next"/>
          <w:sdt>
            <w:sdtPr>
              <w:id w:val="-1936510365"/>
              <w:placeholder>
                <w:docPart w:val="CCAFEA9837954FC6B6A4DD3E18AAF6FE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41B13166" w14:textId="5507D16A" w:rsidR="003E510D" w:rsidRDefault="003E510D" w:rsidP="003E510D">
                <w:pPr>
                  <w:pStyle w:val="Heading2"/>
                  <w:rPr>
                    <w:rFonts w:eastAsiaTheme="minorEastAsia" w:cstheme="minorBidi"/>
                    <w:b/>
                    <w:sz w:val="28"/>
                    <w:szCs w:val="22"/>
                  </w:rPr>
                </w:pPr>
                <w:r>
                  <w:t>Source Code Management</w:t>
                </w:r>
              </w:p>
            </w:sdtContent>
          </w:sdt>
          <w:bookmarkEnd w:id="10" w:displacedByCustomXml="prev"/>
          <w:p w14:paraId="124B4591" w14:textId="77A6AC1A" w:rsidR="000D5FFA" w:rsidRDefault="0021782F" w:rsidP="0021782F">
            <w:pPr>
              <w:pStyle w:val="Content"/>
            </w:pPr>
            <w:r w:rsidRPr="0021782F">
              <w:rPr>
                <w:highlight w:val="yellow"/>
              </w:rPr>
              <w:t>Discussion of team’s Git usage</w:t>
            </w:r>
          </w:p>
          <w:p w14:paraId="6CB88C56" w14:textId="28A38673" w:rsidR="000D5FFA" w:rsidRPr="00DF027C" w:rsidRDefault="00007EF3" w:rsidP="003F1F23">
            <w:pPr>
              <w:pStyle w:val="Content"/>
            </w:pPr>
            <w:r w:rsidRPr="00007EF3">
              <w:rPr>
                <w:highlight w:val="yellow"/>
              </w:rPr>
              <w:t>Insert screenshots of GitLab commits/issues</w:t>
            </w:r>
          </w:p>
          <w:p w14:paraId="7EECB613" w14:textId="77777777" w:rsidR="000D5FFA" w:rsidRDefault="000D5FFA" w:rsidP="003F1F23"/>
          <w:p w14:paraId="5A11FA66" w14:textId="47AB178F" w:rsidR="000D5FFA" w:rsidRDefault="000D5FFA" w:rsidP="003F1F23">
            <w:pPr>
              <w:pStyle w:val="Content"/>
            </w:pPr>
          </w:p>
        </w:tc>
      </w:tr>
      <w:tr w:rsidR="000D5FFA" w14:paraId="2877BAAF" w14:textId="77777777" w:rsidTr="003F1F23">
        <w:trPr>
          <w:trHeight w:val="5931"/>
        </w:trPr>
        <w:tc>
          <w:tcPr>
            <w:tcW w:w="9999" w:type="dxa"/>
          </w:tcPr>
          <w:p w14:paraId="0341FCED" w14:textId="77777777" w:rsidR="000D5FFA" w:rsidRDefault="000D5FFA" w:rsidP="003F1F23">
            <w:pPr>
              <w:pStyle w:val="EmphasisText"/>
              <w:rPr>
                <w:i/>
                <w:sz w:val="36"/>
              </w:rPr>
            </w:pPr>
          </w:p>
          <w:p w14:paraId="1590B80A" w14:textId="7278F848" w:rsidR="000D5FFA" w:rsidRPr="00DF027C" w:rsidRDefault="000D5FFA" w:rsidP="003F1F23">
            <w:pPr>
              <w:pStyle w:val="Content"/>
            </w:pPr>
          </w:p>
          <w:p w14:paraId="6BF103FE" w14:textId="77777777" w:rsidR="000D5FFA" w:rsidRDefault="000D5FFA" w:rsidP="003F1F23">
            <w:pPr>
              <w:pStyle w:val="Content"/>
            </w:pPr>
          </w:p>
          <w:p w14:paraId="18330623" w14:textId="06CB678B" w:rsidR="000D5FFA" w:rsidRDefault="000D5FFA" w:rsidP="003F1F23">
            <w:pPr>
              <w:pStyle w:val="Content"/>
            </w:pPr>
          </w:p>
          <w:p w14:paraId="787F1EB0" w14:textId="77777777" w:rsidR="000D5FFA" w:rsidRDefault="000D5FFA" w:rsidP="003F1F23">
            <w:pPr>
              <w:pStyle w:val="Content"/>
              <w:rPr>
                <w:i/>
                <w:sz w:val="36"/>
              </w:rPr>
            </w:pPr>
          </w:p>
          <w:p w14:paraId="3FC94C0F" w14:textId="77777777" w:rsidR="000D5FFA" w:rsidRDefault="000D5FFA" w:rsidP="003F1F23">
            <w:pPr>
              <w:pStyle w:val="Content"/>
              <w:rPr>
                <w:i/>
                <w:sz w:val="36"/>
              </w:rPr>
            </w:pPr>
          </w:p>
        </w:tc>
      </w:tr>
    </w:tbl>
    <w:p w14:paraId="68D2C78E" w14:textId="6595ADC0" w:rsidR="000D5FFA" w:rsidRDefault="000D5FFA" w:rsidP="00DF027C"/>
    <w:p w14:paraId="3A3788B3" w14:textId="7F840EB8" w:rsidR="000D5FFA" w:rsidRDefault="000D5FFA" w:rsidP="00DF027C"/>
    <w:p w14:paraId="0835A4EE" w14:textId="0D04EA26" w:rsidR="000D5FFA" w:rsidRDefault="000D5FFA" w:rsidP="00DF027C"/>
    <w:p w14:paraId="687AB61B" w14:textId="6B84562B" w:rsidR="000D5FFA" w:rsidRDefault="00C40C8B" w:rsidP="000D5FFA">
      <w:pPr>
        <w:pStyle w:val="Heading1"/>
      </w:pPr>
      <w:bookmarkStart w:id="11" w:name="_Toc68001561"/>
      <w:r>
        <w:lastRenderedPageBreak/>
        <w:t>4 – Evaluation, Testing and Profiling</w:t>
      </w:r>
      <w:bookmarkEnd w:id="11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0D5FFA" w14:paraId="48E431D3" w14:textId="77777777" w:rsidTr="003F1F23">
        <w:trPr>
          <w:trHeight w:val="3546"/>
        </w:trPr>
        <w:tc>
          <w:tcPr>
            <w:tcW w:w="9999" w:type="dxa"/>
          </w:tcPr>
          <w:bookmarkStart w:id="12" w:name="_Toc68001562" w:displacedByCustomXml="next"/>
          <w:sdt>
            <w:sdtPr>
              <w:id w:val="898862129"/>
              <w:placeholder>
                <w:docPart w:val="973016A7C23A4E91AD45C82C174999DF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14:paraId="59B92409" w14:textId="77777777" w:rsidR="0021782F" w:rsidRDefault="003E510D" w:rsidP="00CA357F">
                <w:pPr>
                  <w:pStyle w:val="Heading2"/>
                </w:pPr>
                <w:r>
                  <w:t>UAT Testing</w:t>
                </w:r>
                <w:bookmarkEnd w:id="12"/>
              </w:p>
              <w:p w14:paraId="5DEF3E1D" w14:textId="47B03A64" w:rsidR="000D5FFA" w:rsidRPr="0021782F" w:rsidRDefault="0021782F" w:rsidP="0021782F">
                <w:r w:rsidRPr="0021782F">
                  <w:rPr>
                    <w:b w:val="0"/>
                    <w:bCs/>
                    <w:highlight w:val="yellow"/>
                  </w:rPr>
                  <w:t>Screenshots of scripts, short discussion on effectiveness</w:t>
                </w:r>
              </w:p>
            </w:sdtContent>
          </w:sdt>
          <w:bookmarkStart w:id="13" w:name="_Toc68001563" w:displacedByCustomXml="next"/>
          <w:sdt>
            <w:sdtPr>
              <w:id w:val="1761489354"/>
              <w:placeholder>
                <w:docPart w:val="A8B50025EB6D4DA9AFC7192438846A15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sz w:val="28"/>
                <w:szCs w:val="22"/>
                <w:highlight w:val="yellow"/>
              </w:rPr>
            </w:sdtEndPr>
            <w:sdtContent>
              <w:p w14:paraId="2DD867BA" w14:textId="77777777" w:rsidR="0021782F" w:rsidRDefault="003E510D" w:rsidP="00CA357F">
                <w:pPr>
                  <w:pStyle w:val="Heading2"/>
                </w:pPr>
                <w:r>
                  <w:t>Unit Testing</w:t>
                </w:r>
                <w:bookmarkEnd w:id="13"/>
              </w:p>
              <w:p w14:paraId="3E2EB707" w14:textId="7A0B9BD5" w:rsidR="000D5FFA" w:rsidRPr="0021782F" w:rsidRDefault="0021782F" w:rsidP="0021782F">
                <w:pPr>
                  <w:pStyle w:val="Content"/>
                </w:pPr>
                <w:r w:rsidRPr="0021782F">
                  <w:rPr>
                    <w:highlight w:val="yellow"/>
                  </w:rPr>
                  <w:t>Code snippets (if present)</w:t>
                </w:r>
              </w:p>
            </w:sdtContent>
          </w:sdt>
          <w:bookmarkStart w:id="14" w:name="_Toc68001564" w:displacedByCustomXml="next"/>
          <w:sdt>
            <w:sdtPr>
              <w:id w:val="2129206612"/>
              <w:placeholder>
                <w:docPart w:val="E4B865E22EF945C5A8B62C6A9EB8364F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37550219" w14:textId="46E660AC" w:rsidR="003E510D" w:rsidRDefault="003E510D" w:rsidP="003E510D">
                <w:pPr>
                  <w:pStyle w:val="Heading2"/>
                  <w:rPr>
                    <w:rFonts w:eastAsiaTheme="minorEastAsia" w:cstheme="minorBidi"/>
                    <w:b/>
                    <w:sz w:val="28"/>
                    <w:szCs w:val="22"/>
                  </w:rPr>
                </w:pPr>
                <w:r>
                  <w:t>Profiling</w:t>
                </w:r>
              </w:p>
            </w:sdtContent>
          </w:sdt>
          <w:bookmarkEnd w:id="14" w:displacedByCustomXml="prev"/>
          <w:p w14:paraId="21304EE0" w14:textId="77777777" w:rsidR="000D5FFA" w:rsidRDefault="000D5FFA" w:rsidP="003F1F23"/>
          <w:p w14:paraId="554EBE37" w14:textId="713FA272" w:rsidR="000D5FFA" w:rsidRDefault="000D5FFA" w:rsidP="003F1F23">
            <w:pPr>
              <w:pStyle w:val="Content"/>
            </w:pPr>
          </w:p>
        </w:tc>
      </w:tr>
      <w:tr w:rsidR="000D5FFA" w14:paraId="04F9D727" w14:textId="77777777" w:rsidTr="003F1F23">
        <w:trPr>
          <w:trHeight w:val="5931"/>
        </w:trPr>
        <w:tc>
          <w:tcPr>
            <w:tcW w:w="9999" w:type="dxa"/>
          </w:tcPr>
          <w:p w14:paraId="569B86D7" w14:textId="77777777" w:rsidR="000D5FFA" w:rsidRDefault="000D5FFA" w:rsidP="003F1F23">
            <w:pPr>
              <w:pStyle w:val="EmphasisText"/>
              <w:rPr>
                <w:i/>
                <w:sz w:val="36"/>
              </w:rPr>
            </w:pPr>
          </w:p>
          <w:p w14:paraId="77D5906F" w14:textId="77777777" w:rsidR="000D5FFA" w:rsidRDefault="000D5FFA" w:rsidP="003F1F23">
            <w:pPr>
              <w:pStyle w:val="Content"/>
            </w:pPr>
          </w:p>
          <w:p w14:paraId="5712FAFE" w14:textId="51021510" w:rsidR="000D5FFA" w:rsidRDefault="000D5FFA" w:rsidP="003F1F23">
            <w:pPr>
              <w:pStyle w:val="Content"/>
            </w:pPr>
          </w:p>
          <w:p w14:paraId="0E33C81B" w14:textId="77777777" w:rsidR="000D5FFA" w:rsidRDefault="000D5FFA" w:rsidP="003F1F23">
            <w:pPr>
              <w:pStyle w:val="Content"/>
              <w:rPr>
                <w:i/>
                <w:sz w:val="36"/>
              </w:rPr>
            </w:pPr>
          </w:p>
          <w:p w14:paraId="73906183" w14:textId="77777777" w:rsidR="000D5FFA" w:rsidRDefault="000D5FFA" w:rsidP="003F1F23">
            <w:pPr>
              <w:pStyle w:val="Content"/>
              <w:rPr>
                <w:i/>
                <w:sz w:val="36"/>
              </w:rPr>
            </w:pPr>
          </w:p>
        </w:tc>
      </w:tr>
    </w:tbl>
    <w:p w14:paraId="10976350" w14:textId="3070F579" w:rsidR="000D5FFA" w:rsidRDefault="000D5FFA" w:rsidP="00DF027C"/>
    <w:p w14:paraId="7885F4A0" w14:textId="46069DE1" w:rsidR="00C40C8B" w:rsidRDefault="00C40C8B" w:rsidP="00DF027C"/>
    <w:p w14:paraId="06E38F0B" w14:textId="62F3455A" w:rsidR="00C40C8B" w:rsidRDefault="00C40C8B" w:rsidP="00DF027C"/>
    <w:p w14:paraId="34887D1C" w14:textId="479A5B81" w:rsidR="00C40C8B" w:rsidRDefault="00C40C8B" w:rsidP="00C40C8B">
      <w:pPr>
        <w:pStyle w:val="Heading1"/>
      </w:pPr>
      <w:bookmarkStart w:id="15" w:name="_Toc68001565"/>
      <w:r>
        <w:lastRenderedPageBreak/>
        <w:t>0</w:t>
      </w:r>
      <w:r>
        <w:t xml:space="preserve"> – </w:t>
      </w:r>
      <w:r>
        <w:t>Project and Team Management</w:t>
      </w:r>
      <w:bookmarkEnd w:id="15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C40C8B" w14:paraId="65393D6C" w14:textId="77777777" w:rsidTr="003F1F23">
        <w:trPr>
          <w:trHeight w:val="3546"/>
        </w:trPr>
        <w:tc>
          <w:tcPr>
            <w:tcW w:w="9999" w:type="dxa"/>
          </w:tcPr>
          <w:bookmarkStart w:id="16" w:name="_Toc68001566" w:displacedByCustomXml="next"/>
          <w:sdt>
            <w:sdtPr>
              <w:id w:val="1257023018"/>
              <w:placeholder>
                <w:docPart w:val="7C18FD3FF80F4917A710BED6CE717B14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  <w:highlight w:val="yellow"/>
              </w:rPr>
            </w:sdtEndPr>
            <w:sdtContent>
              <w:p w14:paraId="7CF1148D" w14:textId="77777777" w:rsidR="00D80977" w:rsidRDefault="00D80977" w:rsidP="00D80977">
                <w:pPr>
                  <w:pStyle w:val="Heading2"/>
                </w:pPr>
                <w:r>
                  <w:t>Team Effectiveness</w:t>
                </w:r>
                <w:bookmarkEnd w:id="16"/>
              </w:p>
              <w:p w14:paraId="2D6003C7" w14:textId="77777777" w:rsidR="00D80977" w:rsidRDefault="00D80977" w:rsidP="00D80977">
                <w:pPr>
                  <w:rPr>
                    <w:b w:val="0"/>
                    <w:bCs/>
                    <w:highlight w:val="yellow"/>
                  </w:rPr>
                </w:pPr>
                <w:r w:rsidRPr="00D80977">
                  <w:rPr>
                    <w:b w:val="0"/>
                    <w:bCs/>
                    <w:highlight w:val="yellow"/>
                  </w:rPr>
                  <w:t>Insert evidence from planning logs, scrums, Trello lists, group working agreement</w:t>
                </w:r>
              </w:p>
              <w:p w14:paraId="3BC2250F" w14:textId="6403706E" w:rsidR="00C40C8B" w:rsidRPr="00D80977" w:rsidRDefault="00D80977" w:rsidP="00D80977">
                <w:r>
                  <w:rPr>
                    <w:b w:val="0"/>
                    <w:highlight w:val="yellow"/>
                  </w:rPr>
                  <w:t>Discussion of skills reflections</w:t>
                </w:r>
              </w:p>
            </w:sdtContent>
          </w:sdt>
          <w:bookmarkStart w:id="17" w:name="_Toc68001567" w:displacedByCustomXml="next"/>
          <w:sdt>
            <w:sdtPr>
              <w:id w:val="2140838409"/>
              <w:placeholder>
                <w:docPart w:val="4933DD19CF0A4FA6980A39D7F57F6686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585F6736" w14:textId="615AE2CF" w:rsidR="00D80977" w:rsidRDefault="00D80977" w:rsidP="00D80977">
                <w:pPr>
                  <w:pStyle w:val="Heading2"/>
                  <w:rPr>
                    <w:rFonts w:eastAsiaTheme="minorEastAsia" w:cstheme="minorBidi"/>
                    <w:b/>
                    <w:sz w:val="28"/>
                    <w:szCs w:val="22"/>
                  </w:rPr>
                </w:pPr>
                <w:r>
                  <w:t>Project Management</w:t>
                </w:r>
              </w:p>
            </w:sdtContent>
          </w:sdt>
          <w:bookmarkEnd w:id="17" w:displacedByCustomXml="prev"/>
          <w:p w14:paraId="221489B1" w14:textId="0F585A7F" w:rsidR="00C40C8B" w:rsidRPr="00007EF3" w:rsidRDefault="00A80093" w:rsidP="003F1F23">
            <w:pPr>
              <w:pStyle w:val="Content"/>
              <w:rPr>
                <w:highlight w:val="yellow"/>
              </w:rPr>
            </w:pPr>
            <w:r w:rsidRPr="00007EF3">
              <w:rPr>
                <w:highlight w:val="yellow"/>
              </w:rPr>
              <w:t>Evidence of progress reviews, carry-forward of incomplete tasks</w:t>
            </w:r>
            <w:r w:rsidR="00007EF3" w:rsidRPr="00007EF3">
              <w:rPr>
                <w:highlight w:val="yellow"/>
              </w:rPr>
              <w:t>.</w:t>
            </w:r>
          </w:p>
          <w:p w14:paraId="4B94648C" w14:textId="60D88B2B" w:rsidR="00007EF3" w:rsidRPr="00007EF3" w:rsidRDefault="00007EF3" w:rsidP="003F1F23">
            <w:pPr>
              <w:pStyle w:val="Content"/>
              <w:rPr>
                <w:highlight w:val="yellow"/>
              </w:rPr>
            </w:pPr>
            <w:r w:rsidRPr="00007EF3">
              <w:rPr>
                <w:highlight w:val="yellow"/>
              </w:rPr>
              <w:t>Evidence of incorporating review suggestions and client feedback into Sprint planning.</w:t>
            </w:r>
          </w:p>
          <w:p w14:paraId="6E5FEA27" w14:textId="626F1529" w:rsidR="00007EF3" w:rsidRPr="00DF027C" w:rsidRDefault="00007EF3" w:rsidP="003F1F23">
            <w:pPr>
              <w:pStyle w:val="Content"/>
            </w:pPr>
            <w:r w:rsidRPr="00007EF3">
              <w:rPr>
                <w:highlight w:val="yellow"/>
              </w:rPr>
              <w:t>Evidence from Trello lists, planning logs, Git</w:t>
            </w:r>
            <w:r>
              <w:rPr>
                <w:highlight w:val="yellow"/>
              </w:rPr>
              <w:t>Lab</w:t>
            </w:r>
            <w:r w:rsidRPr="00007EF3">
              <w:rPr>
                <w:highlight w:val="yellow"/>
              </w:rPr>
              <w:t xml:space="preserve"> commits/issues</w:t>
            </w:r>
          </w:p>
          <w:p w14:paraId="08F30B98" w14:textId="77777777" w:rsidR="00C40C8B" w:rsidRDefault="00C40C8B" w:rsidP="003F1F23"/>
          <w:p w14:paraId="6F1073D9" w14:textId="3E76ED62" w:rsidR="00C40C8B" w:rsidRDefault="00C40C8B" w:rsidP="003F1F23">
            <w:pPr>
              <w:pStyle w:val="Content"/>
            </w:pPr>
          </w:p>
        </w:tc>
      </w:tr>
      <w:tr w:rsidR="00C40C8B" w14:paraId="7880E025" w14:textId="77777777" w:rsidTr="003F1F23">
        <w:trPr>
          <w:trHeight w:val="5931"/>
        </w:trPr>
        <w:tc>
          <w:tcPr>
            <w:tcW w:w="9999" w:type="dxa"/>
          </w:tcPr>
          <w:p w14:paraId="27FCA83D" w14:textId="77777777" w:rsidR="00C40C8B" w:rsidRDefault="00C40C8B" w:rsidP="003F1F23">
            <w:pPr>
              <w:pStyle w:val="EmphasisText"/>
              <w:rPr>
                <w:i/>
                <w:sz w:val="36"/>
              </w:rPr>
            </w:pPr>
          </w:p>
          <w:p w14:paraId="22CEF418" w14:textId="112CFA60" w:rsidR="00C40C8B" w:rsidRPr="00DF027C" w:rsidRDefault="00C40C8B" w:rsidP="003F1F23">
            <w:pPr>
              <w:pStyle w:val="Content"/>
            </w:pPr>
          </w:p>
          <w:p w14:paraId="7876FE94" w14:textId="77777777" w:rsidR="00C40C8B" w:rsidRDefault="00C40C8B" w:rsidP="003F1F23">
            <w:pPr>
              <w:pStyle w:val="Content"/>
            </w:pPr>
          </w:p>
          <w:p w14:paraId="1EA9794B" w14:textId="77777777" w:rsidR="00C40C8B" w:rsidRDefault="00C40C8B" w:rsidP="003F1F23">
            <w:pPr>
              <w:pStyle w:val="Content"/>
              <w:rPr>
                <w:i/>
                <w:sz w:val="36"/>
              </w:rPr>
            </w:pPr>
          </w:p>
          <w:p w14:paraId="669EE33F" w14:textId="77777777" w:rsidR="00C40C8B" w:rsidRDefault="00C40C8B" w:rsidP="003F1F23">
            <w:pPr>
              <w:pStyle w:val="Content"/>
              <w:rPr>
                <w:i/>
                <w:sz w:val="36"/>
              </w:rPr>
            </w:pPr>
          </w:p>
        </w:tc>
      </w:tr>
    </w:tbl>
    <w:p w14:paraId="29B87BEB" w14:textId="07B53A2F" w:rsidR="00C40C8B" w:rsidRDefault="00C40C8B" w:rsidP="00DF027C"/>
    <w:p w14:paraId="4E85DA24" w14:textId="000E7258" w:rsidR="00C40C8B" w:rsidRDefault="00C40C8B" w:rsidP="00DF027C"/>
    <w:p w14:paraId="730809AD" w14:textId="77777777" w:rsidR="00C40C8B" w:rsidRPr="00D70D02" w:rsidRDefault="00C40C8B" w:rsidP="00DF027C"/>
    <w:sectPr w:rsidR="00C40C8B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50DCB" w14:textId="77777777" w:rsidR="00377151" w:rsidRDefault="00377151">
      <w:r>
        <w:separator/>
      </w:r>
    </w:p>
    <w:p w14:paraId="39AED899" w14:textId="77777777" w:rsidR="00377151" w:rsidRDefault="00377151"/>
  </w:endnote>
  <w:endnote w:type="continuationSeparator" w:id="0">
    <w:p w14:paraId="4CA57815" w14:textId="77777777" w:rsidR="00377151" w:rsidRDefault="00377151">
      <w:r>
        <w:continuationSeparator/>
      </w:r>
    </w:p>
    <w:p w14:paraId="02FC8DBB" w14:textId="77777777" w:rsidR="00377151" w:rsidRDefault="003771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42712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4BCA09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1B32F" w14:textId="77777777" w:rsidR="00377151" w:rsidRDefault="00377151">
      <w:r>
        <w:separator/>
      </w:r>
    </w:p>
    <w:p w14:paraId="2A53D7AF" w14:textId="77777777" w:rsidR="00377151" w:rsidRDefault="00377151"/>
  </w:footnote>
  <w:footnote w:type="continuationSeparator" w:id="0">
    <w:p w14:paraId="4E36DB1F" w14:textId="77777777" w:rsidR="00377151" w:rsidRDefault="00377151">
      <w:r>
        <w:continuationSeparator/>
      </w:r>
    </w:p>
    <w:p w14:paraId="29811080" w14:textId="77777777" w:rsidR="00377151" w:rsidRDefault="003771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C489191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4C74901" w14:textId="77777777" w:rsidR="00D077E9" w:rsidRDefault="00D077E9">
          <w:pPr>
            <w:pStyle w:val="Header"/>
          </w:pPr>
        </w:p>
      </w:tc>
    </w:tr>
  </w:tbl>
  <w:p w14:paraId="2705383A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D760A"/>
    <w:multiLevelType w:val="hybridMultilevel"/>
    <w:tmpl w:val="B8D2F770"/>
    <w:lvl w:ilvl="0" w:tplc="61EC04C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FA"/>
    <w:rsid w:val="00007EF3"/>
    <w:rsid w:val="0002482E"/>
    <w:rsid w:val="00050324"/>
    <w:rsid w:val="000A0150"/>
    <w:rsid w:val="000D5FFA"/>
    <w:rsid w:val="000E63C9"/>
    <w:rsid w:val="00106E47"/>
    <w:rsid w:val="00130E9D"/>
    <w:rsid w:val="00150A6D"/>
    <w:rsid w:val="00185B35"/>
    <w:rsid w:val="001F2BC8"/>
    <w:rsid w:val="001F5F6B"/>
    <w:rsid w:val="0021782F"/>
    <w:rsid w:val="00243EBC"/>
    <w:rsid w:val="00246A35"/>
    <w:rsid w:val="00284348"/>
    <w:rsid w:val="002F51F5"/>
    <w:rsid w:val="00312137"/>
    <w:rsid w:val="00330359"/>
    <w:rsid w:val="0033762F"/>
    <w:rsid w:val="00366C7E"/>
    <w:rsid w:val="00377151"/>
    <w:rsid w:val="00384EA3"/>
    <w:rsid w:val="003A39A1"/>
    <w:rsid w:val="003C2191"/>
    <w:rsid w:val="003D3863"/>
    <w:rsid w:val="003E510D"/>
    <w:rsid w:val="004110DE"/>
    <w:rsid w:val="0044085A"/>
    <w:rsid w:val="00460E58"/>
    <w:rsid w:val="004B21A5"/>
    <w:rsid w:val="005037F0"/>
    <w:rsid w:val="00516A86"/>
    <w:rsid w:val="005275F6"/>
    <w:rsid w:val="00564414"/>
    <w:rsid w:val="00572102"/>
    <w:rsid w:val="005F1BB0"/>
    <w:rsid w:val="00600408"/>
    <w:rsid w:val="00656C4D"/>
    <w:rsid w:val="00670FD1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4D01"/>
    <w:rsid w:val="0093613E"/>
    <w:rsid w:val="00943026"/>
    <w:rsid w:val="00966B81"/>
    <w:rsid w:val="009B0B87"/>
    <w:rsid w:val="009C7720"/>
    <w:rsid w:val="00A23AFA"/>
    <w:rsid w:val="00A31B3E"/>
    <w:rsid w:val="00A532F3"/>
    <w:rsid w:val="00A80093"/>
    <w:rsid w:val="00A8489E"/>
    <w:rsid w:val="00AC29F3"/>
    <w:rsid w:val="00B231E5"/>
    <w:rsid w:val="00B823D1"/>
    <w:rsid w:val="00C02B87"/>
    <w:rsid w:val="00C211FD"/>
    <w:rsid w:val="00C4086D"/>
    <w:rsid w:val="00C40C8B"/>
    <w:rsid w:val="00CA1896"/>
    <w:rsid w:val="00CA357F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977"/>
    <w:rsid w:val="00D86945"/>
    <w:rsid w:val="00D90290"/>
    <w:rsid w:val="00DB28D8"/>
    <w:rsid w:val="00DD152F"/>
    <w:rsid w:val="00DE213F"/>
    <w:rsid w:val="00DE64F7"/>
    <w:rsid w:val="00DF027C"/>
    <w:rsid w:val="00E00A32"/>
    <w:rsid w:val="00E22ACD"/>
    <w:rsid w:val="00E61748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C2726"/>
  <w15:docId w15:val="{DFCFCB04-B280-4459-8A2B-5E4431CD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E64F7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E6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4F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E64F7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ul\AppData\Local\Microsoft\Office\16.0\DTS\en-US%7b7D715899-ED69-4276-9D7D-CC50B8E5770F%7d\%7bF1A9B07D-E4BF-4F69-B0B3-0451ED1F5041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489A44B0B64F04BDB950615342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FB48A-6C21-4544-9927-064BC4636F40}"/>
      </w:docPartPr>
      <w:docPartBody>
        <w:p w:rsidR="00000000" w:rsidRDefault="00C10699">
          <w:pPr>
            <w:pStyle w:val="01489A44B0B64F04BDB95061534202A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30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DD48963BDA7D47408B47F1528B82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5490-6525-418E-AA04-F63C3CE99632}"/>
      </w:docPartPr>
      <w:docPartBody>
        <w:p w:rsidR="00000000" w:rsidRDefault="00C10699">
          <w:pPr>
            <w:pStyle w:val="DD48963BDA7D47408B47F1528B821AD3"/>
          </w:pPr>
          <w:r>
            <w:t>COMPANY NAME</w:t>
          </w:r>
        </w:p>
      </w:docPartBody>
    </w:docPart>
    <w:docPart>
      <w:docPartPr>
        <w:name w:val="33536EBD60B94B90ADA1A949CF720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5AB19-1978-4DD1-9C31-295B78A4DD31}"/>
      </w:docPartPr>
      <w:docPartBody>
        <w:p w:rsidR="00000000" w:rsidRDefault="00851025" w:rsidP="00851025">
          <w:pPr>
            <w:pStyle w:val="33536EBD60B94B90ADA1A949CF7203EB"/>
          </w:pPr>
          <w:r w:rsidRPr="00DF027C">
            <w:t>Subtitle Text Here</w:t>
          </w:r>
        </w:p>
      </w:docPartBody>
    </w:docPart>
    <w:docPart>
      <w:docPartPr>
        <w:name w:val="5B3B0AC8B4954585B5C9A4D5985F9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CB2C1-B4B3-49CE-9ECC-F5208E584468}"/>
      </w:docPartPr>
      <w:docPartBody>
        <w:p w:rsidR="00000000" w:rsidRDefault="00851025" w:rsidP="00851025">
          <w:pPr>
            <w:pStyle w:val="5B3B0AC8B4954585B5C9A4D5985F9D81"/>
          </w:pPr>
          <w:r w:rsidRPr="00DF027C">
            <w:t>Subtitle Text Here</w:t>
          </w:r>
        </w:p>
      </w:docPartBody>
    </w:docPart>
    <w:docPart>
      <w:docPartPr>
        <w:name w:val="0170438B3818442584B65DFD8DF3E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9B9F6-B4ED-4499-B1E2-D00769F8D6E4}"/>
      </w:docPartPr>
      <w:docPartBody>
        <w:p w:rsidR="00000000" w:rsidRDefault="00851025" w:rsidP="00851025">
          <w:pPr>
            <w:pStyle w:val="0170438B3818442584B65DFD8DF3E080"/>
          </w:pPr>
          <w:r w:rsidRPr="00DF027C">
            <w:t>Subtitle Text Here</w:t>
          </w:r>
        </w:p>
      </w:docPartBody>
    </w:docPart>
    <w:docPart>
      <w:docPartPr>
        <w:name w:val="973016A7C23A4E91AD45C82C1749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5FBFC-D015-412D-8497-D31F6B5C2E37}"/>
      </w:docPartPr>
      <w:docPartBody>
        <w:p w:rsidR="00000000" w:rsidRDefault="00851025" w:rsidP="00851025">
          <w:pPr>
            <w:pStyle w:val="973016A7C23A4E91AD45C82C174999DF"/>
          </w:pPr>
          <w:r w:rsidRPr="00DF027C">
            <w:t>Subtitle Text Here</w:t>
          </w:r>
        </w:p>
      </w:docPartBody>
    </w:docPart>
    <w:docPart>
      <w:docPartPr>
        <w:name w:val="7C18FD3FF80F4917A710BED6CE717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88FF7-AE27-4D8D-B3C3-AAD4AEC2C044}"/>
      </w:docPartPr>
      <w:docPartBody>
        <w:p w:rsidR="00000000" w:rsidRDefault="00851025" w:rsidP="00851025">
          <w:pPr>
            <w:pStyle w:val="7C18FD3FF80F4917A710BED6CE717B14"/>
          </w:pPr>
          <w:r w:rsidRPr="00DF027C">
            <w:t>Subtitle Text Here</w:t>
          </w:r>
        </w:p>
      </w:docPartBody>
    </w:docPart>
    <w:docPart>
      <w:docPartPr>
        <w:name w:val="A8B50025EB6D4DA9AFC719243884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CD35-36DA-418A-9D0C-654CBCB05032}"/>
      </w:docPartPr>
      <w:docPartBody>
        <w:p w:rsidR="00000000" w:rsidRDefault="00851025" w:rsidP="00851025">
          <w:pPr>
            <w:pStyle w:val="A8B50025EB6D4DA9AFC7192438846A15"/>
          </w:pPr>
          <w:r w:rsidRPr="00DF027C">
            <w:t>Subtitle Text Here</w:t>
          </w:r>
        </w:p>
      </w:docPartBody>
    </w:docPart>
    <w:docPart>
      <w:docPartPr>
        <w:name w:val="E4B865E22EF945C5A8B62C6A9EB83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EF149-9B1B-44AB-ABA3-049FED66381F}"/>
      </w:docPartPr>
      <w:docPartBody>
        <w:p w:rsidR="00000000" w:rsidRDefault="00851025" w:rsidP="00851025">
          <w:pPr>
            <w:pStyle w:val="E4B865E22EF945C5A8B62C6A9EB8364F"/>
          </w:pPr>
          <w:r w:rsidRPr="00DF027C">
            <w:t>Subtitle Text Here</w:t>
          </w:r>
        </w:p>
      </w:docPartBody>
    </w:docPart>
    <w:docPart>
      <w:docPartPr>
        <w:name w:val="CCAFEA9837954FC6B6A4DD3E18AAF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E1490-8F9B-4A71-8AEA-2792B9D0395B}"/>
      </w:docPartPr>
      <w:docPartBody>
        <w:p w:rsidR="00000000" w:rsidRDefault="00851025" w:rsidP="00851025">
          <w:pPr>
            <w:pStyle w:val="CCAFEA9837954FC6B6A4DD3E18AAF6FE"/>
          </w:pPr>
          <w:r w:rsidRPr="00DF027C">
            <w:t>Subtitle Text Here</w:t>
          </w:r>
        </w:p>
      </w:docPartBody>
    </w:docPart>
    <w:docPart>
      <w:docPartPr>
        <w:name w:val="3B9D12D4DD4A4A838F74878C1BA7A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87121-30A6-4918-9469-D24562DAB7CF}"/>
      </w:docPartPr>
      <w:docPartBody>
        <w:p w:rsidR="00000000" w:rsidRDefault="00851025" w:rsidP="00851025">
          <w:pPr>
            <w:pStyle w:val="3B9D12D4DD4A4A838F74878C1BA7ACFB"/>
          </w:pPr>
          <w:r w:rsidRPr="00DF027C">
            <w:t>Subtitle Text Here</w:t>
          </w:r>
        </w:p>
      </w:docPartBody>
    </w:docPart>
    <w:docPart>
      <w:docPartPr>
        <w:name w:val="807F016FD7434714A7A05C08F983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E36F3-A929-4542-9398-D1C7E764E29C}"/>
      </w:docPartPr>
      <w:docPartBody>
        <w:p w:rsidR="00000000" w:rsidRDefault="00851025" w:rsidP="00851025">
          <w:pPr>
            <w:pStyle w:val="807F016FD7434714A7A05C08F983A3C0"/>
          </w:pPr>
          <w:r w:rsidRPr="00DF027C">
            <w:t>Subtitle Text Here</w:t>
          </w:r>
        </w:p>
      </w:docPartBody>
    </w:docPart>
    <w:docPart>
      <w:docPartPr>
        <w:name w:val="E28C11C6D5034D2E8F7CFDFE17A81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B35BA-11E0-4B94-B968-36B2EF99B8B7}"/>
      </w:docPartPr>
      <w:docPartBody>
        <w:p w:rsidR="00000000" w:rsidRDefault="00851025" w:rsidP="00851025">
          <w:pPr>
            <w:pStyle w:val="E28C11C6D5034D2E8F7CFDFE17A8175B"/>
          </w:pPr>
          <w:r w:rsidRPr="00DF027C">
            <w:t>Subtitle Text Here</w:t>
          </w:r>
        </w:p>
      </w:docPartBody>
    </w:docPart>
    <w:docPart>
      <w:docPartPr>
        <w:name w:val="3DA10FB4B991464A8AD9DD921102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A34D6-D084-4BA8-BB5F-95023CEDB5DD}"/>
      </w:docPartPr>
      <w:docPartBody>
        <w:p w:rsidR="00000000" w:rsidRDefault="00851025" w:rsidP="00851025">
          <w:pPr>
            <w:pStyle w:val="3DA10FB4B991464A8AD9DD9211024177"/>
          </w:pPr>
          <w:r w:rsidRPr="00DF027C">
            <w:t>Subtitle Text Here</w:t>
          </w:r>
        </w:p>
      </w:docPartBody>
    </w:docPart>
    <w:docPart>
      <w:docPartPr>
        <w:name w:val="4933DD19CF0A4FA6980A39D7F57F6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4A437-5D9F-4B18-B71C-7839C73B0AF8}"/>
      </w:docPartPr>
      <w:docPartBody>
        <w:p w:rsidR="00000000" w:rsidRDefault="00851025" w:rsidP="00851025">
          <w:pPr>
            <w:pStyle w:val="4933DD19CF0A4FA6980A39D7F57F668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25"/>
    <w:rsid w:val="00851025"/>
    <w:rsid w:val="00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01489A44B0B64F04BDB95061534202AE">
    <w:name w:val="01489A44B0B64F04BDB95061534202AE"/>
  </w:style>
  <w:style w:type="paragraph" w:customStyle="1" w:styleId="DD48963BDA7D47408B47F1528B821AD3">
    <w:name w:val="DD48963BDA7D47408B47F1528B821AD3"/>
  </w:style>
  <w:style w:type="paragraph" w:customStyle="1" w:styleId="06F96B0D7EAD48F493CF2E4C5404ABE3">
    <w:name w:val="06F96B0D7EAD48F493CF2E4C5404ABE3"/>
  </w:style>
  <w:style w:type="paragraph" w:customStyle="1" w:styleId="E829BC7FA5C4469BB9A0C8565E4927FC">
    <w:name w:val="E829BC7FA5C4469BB9A0C8565E4927FC"/>
  </w:style>
  <w:style w:type="paragraph" w:customStyle="1" w:styleId="7E77451772554F11AA1164780C92ED96">
    <w:name w:val="7E77451772554F11AA1164780C92ED96"/>
  </w:style>
  <w:style w:type="paragraph" w:customStyle="1" w:styleId="5AFD411B26F64A61B3531227B6151EEC">
    <w:name w:val="5AFD411B26F64A61B3531227B6151EEC"/>
  </w:style>
  <w:style w:type="paragraph" w:customStyle="1" w:styleId="9E47FED43106490EB66ADBBFE236DEAE">
    <w:name w:val="9E47FED43106490EB66ADBBFE236DEAE"/>
  </w:style>
  <w:style w:type="paragraph" w:customStyle="1" w:styleId="4F43632461824B9EBF5E245E2D6A2728">
    <w:name w:val="4F43632461824B9EBF5E245E2D6A2728"/>
  </w:style>
  <w:style w:type="paragraph" w:customStyle="1" w:styleId="33536EBD60B94B90ADA1A949CF7203EB">
    <w:name w:val="33536EBD60B94B90ADA1A949CF7203EB"/>
    <w:rsid w:val="00851025"/>
  </w:style>
  <w:style w:type="paragraph" w:customStyle="1" w:styleId="1B50515EF85A4169B7DC43EB0D70BC9C">
    <w:name w:val="1B50515EF85A4169B7DC43EB0D70BC9C"/>
    <w:rsid w:val="00851025"/>
  </w:style>
  <w:style w:type="paragraph" w:customStyle="1" w:styleId="E16465388B9E4AF09A6C5E8F70D6C492">
    <w:name w:val="E16465388B9E4AF09A6C5E8F70D6C492"/>
    <w:rsid w:val="00851025"/>
  </w:style>
  <w:style w:type="paragraph" w:customStyle="1" w:styleId="826D076C636F404296AA239103DC8600">
    <w:name w:val="826D076C636F404296AA239103DC8600"/>
    <w:rsid w:val="00851025"/>
  </w:style>
  <w:style w:type="paragraph" w:customStyle="1" w:styleId="84473E4003EC49E184A1F380A3A7FA99">
    <w:name w:val="84473E4003EC49E184A1F380A3A7FA99"/>
    <w:rsid w:val="00851025"/>
  </w:style>
  <w:style w:type="paragraph" w:customStyle="1" w:styleId="5B3B0AC8B4954585B5C9A4D5985F9D81">
    <w:name w:val="5B3B0AC8B4954585B5C9A4D5985F9D81"/>
    <w:rsid w:val="00851025"/>
  </w:style>
  <w:style w:type="paragraph" w:customStyle="1" w:styleId="A661CD8C076B42DA88EC480E2BE32DBB">
    <w:name w:val="A661CD8C076B42DA88EC480E2BE32DBB"/>
    <w:rsid w:val="00851025"/>
  </w:style>
  <w:style w:type="paragraph" w:customStyle="1" w:styleId="496D668DDC914F388CCDA9985CFA96BA">
    <w:name w:val="496D668DDC914F388CCDA9985CFA96BA"/>
    <w:rsid w:val="00851025"/>
  </w:style>
  <w:style w:type="paragraph" w:customStyle="1" w:styleId="3EAE60034FBD4AD5B7869C5503CF8235">
    <w:name w:val="3EAE60034FBD4AD5B7869C5503CF8235"/>
    <w:rsid w:val="00851025"/>
  </w:style>
  <w:style w:type="paragraph" w:customStyle="1" w:styleId="E36793C0354E435DB1814D558CA6745A">
    <w:name w:val="E36793C0354E435DB1814D558CA6745A"/>
    <w:rsid w:val="00851025"/>
  </w:style>
  <w:style w:type="paragraph" w:customStyle="1" w:styleId="0170438B3818442584B65DFD8DF3E080">
    <w:name w:val="0170438B3818442584B65DFD8DF3E080"/>
    <w:rsid w:val="00851025"/>
  </w:style>
  <w:style w:type="paragraph" w:customStyle="1" w:styleId="566CF0CA6B154AA699D9A55DE70CBF22">
    <w:name w:val="566CF0CA6B154AA699D9A55DE70CBF22"/>
    <w:rsid w:val="00851025"/>
  </w:style>
  <w:style w:type="paragraph" w:customStyle="1" w:styleId="F93399718B0A474BBF5188CA4171B4DE">
    <w:name w:val="F93399718B0A474BBF5188CA4171B4DE"/>
    <w:rsid w:val="00851025"/>
  </w:style>
  <w:style w:type="paragraph" w:customStyle="1" w:styleId="56BFB8C419BE4112BFB2188533731241">
    <w:name w:val="56BFB8C419BE4112BFB2188533731241"/>
    <w:rsid w:val="00851025"/>
  </w:style>
  <w:style w:type="paragraph" w:customStyle="1" w:styleId="952B142C910549D6AAAB1E0D2C2E9C06">
    <w:name w:val="952B142C910549D6AAAB1E0D2C2E9C06"/>
    <w:rsid w:val="00851025"/>
  </w:style>
  <w:style w:type="paragraph" w:customStyle="1" w:styleId="973016A7C23A4E91AD45C82C174999DF">
    <w:name w:val="973016A7C23A4E91AD45C82C174999DF"/>
    <w:rsid w:val="00851025"/>
  </w:style>
  <w:style w:type="paragraph" w:customStyle="1" w:styleId="A1A549F467804B708550A46CB9D9C63D">
    <w:name w:val="A1A549F467804B708550A46CB9D9C63D"/>
    <w:rsid w:val="00851025"/>
  </w:style>
  <w:style w:type="paragraph" w:customStyle="1" w:styleId="5B100D56A33241B4A2C48A1A8C2CB46A">
    <w:name w:val="5B100D56A33241B4A2C48A1A8C2CB46A"/>
    <w:rsid w:val="00851025"/>
  </w:style>
  <w:style w:type="paragraph" w:customStyle="1" w:styleId="52859498410D44519AC6C0FD0CB582E7">
    <w:name w:val="52859498410D44519AC6C0FD0CB582E7"/>
    <w:rsid w:val="00851025"/>
  </w:style>
  <w:style w:type="paragraph" w:customStyle="1" w:styleId="CC6C588E8B114C71AAD897F0045C5A1F">
    <w:name w:val="CC6C588E8B114C71AAD897F0045C5A1F"/>
    <w:rsid w:val="00851025"/>
  </w:style>
  <w:style w:type="paragraph" w:customStyle="1" w:styleId="7C18FD3FF80F4917A710BED6CE717B14">
    <w:name w:val="7C18FD3FF80F4917A710BED6CE717B14"/>
    <w:rsid w:val="00851025"/>
  </w:style>
  <w:style w:type="paragraph" w:customStyle="1" w:styleId="0DD2D923C43F43798F89C65CBEACABBF">
    <w:name w:val="0DD2D923C43F43798F89C65CBEACABBF"/>
    <w:rsid w:val="00851025"/>
  </w:style>
  <w:style w:type="paragraph" w:customStyle="1" w:styleId="7D218B03BFAC4AD08EC807DA2C5335DA">
    <w:name w:val="7D218B03BFAC4AD08EC807DA2C5335DA"/>
    <w:rsid w:val="00851025"/>
  </w:style>
  <w:style w:type="paragraph" w:customStyle="1" w:styleId="81AEE10DDCD14FF0B7F3B23AF4535464">
    <w:name w:val="81AEE10DDCD14FF0B7F3B23AF4535464"/>
    <w:rsid w:val="00851025"/>
  </w:style>
  <w:style w:type="paragraph" w:customStyle="1" w:styleId="9C036C8E0AA84B308C19BC482E2E5013">
    <w:name w:val="9C036C8E0AA84B308C19BC482E2E5013"/>
    <w:rsid w:val="00851025"/>
  </w:style>
  <w:style w:type="paragraph" w:customStyle="1" w:styleId="A8B50025EB6D4DA9AFC7192438846A15">
    <w:name w:val="A8B50025EB6D4DA9AFC7192438846A15"/>
    <w:rsid w:val="00851025"/>
  </w:style>
  <w:style w:type="paragraph" w:customStyle="1" w:styleId="E4B865E22EF945C5A8B62C6A9EB8364F">
    <w:name w:val="E4B865E22EF945C5A8B62C6A9EB8364F"/>
    <w:rsid w:val="00851025"/>
  </w:style>
  <w:style w:type="paragraph" w:customStyle="1" w:styleId="CCAFEA9837954FC6B6A4DD3E18AAF6FE">
    <w:name w:val="CCAFEA9837954FC6B6A4DD3E18AAF6FE"/>
    <w:rsid w:val="00851025"/>
  </w:style>
  <w:style w:type="paragraph" w:customStyle="1" w:styleId="291E094A51434FBE93F9923CE24CE512">
    <w:name w:val="291E094A51434FBE93F9923CE24CE512"/>
    <w:rsid w:val="00851025"/>
  </w:style>
  <w:style w:type="paragraph" w:customStyle="1" w:styleId="3B9D12D4DD4A4A838F74878C1BA7ACFB">
    <w:name w:val="3B9D12D4DD4A4A838F74878C1BA7ACFB"/>
    <w:rsid w:val="00851025"/>
  </w:style>
  <w:style w:type="paragraph" w:customStyle="1" w:styleId="807F016FD7434714A7A05C08F983A3C0">
    <w:name w:val="807F016FD7434714A7A05C08F983A3C0"/>
    <w:rsid w:val="00851025"/>
  </w:style>
  <w:style w:type="paragraph" w:customStyle="1" w:styleId="E28C11C6D5034D2E8F7CFDFE17A8175B">
    <w:name w:val="E28C11C6D5034D2E8F7CFDFE17A8175B"/>
    <w:rsid w:val="00851025"/>
  </w:style>
  <w:style w:type="paragraph" w:customStyle="1" w:styleId="3DA10FB4B991464A8AD9DD9211024177">
    <w:name w:val="3DA10FB4B991464A8AD9DD9211024177"/>
    <w:rsid w:val="00851025"/>
  </w:style>
  <w:style w:type="paragraph" w:customStyle="1" w:styleId="4933DD19CF0A4FA6980A39D7F57F6686">
    <w:name w:val="4933DD19CF0A4FA6980A39D7F57F6686"/>
    <w:rsid w:val="00851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4D861-1B5B-4E76-81F7-4F7A0BC8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{F1A9B07D-E4BF-4F69-B0B3-0451ED1F5041}tf16392850_win32</Template>
  <TotalTime>59</TotalTime>
  <Pages>7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Coulton</dc:creator>
  <cp:keywords/>
  <cp:lastModifiedBy>Matthew Coulton</cp:lastModifiedBy>
  <cp:revision>15</cp:revision>
  <cp:lastPrinted>2006-08-01T17:47:00Z</cp:lastPrinted>
  <dcterms:created xsi:type="dcterms:W3CDTF">2021-03-30T11:01:00Z</dcterms:created>
  <dcterms:modified xsi:type="dcterms:W3CDTF">2021-03-30T12:00:00Z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